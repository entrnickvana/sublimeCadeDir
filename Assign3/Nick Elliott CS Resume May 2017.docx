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62" w:rsidRPr="00FC02EF" w:rsidRDefault="00610948">
      <w:pPr>
        <w:pStyle w:val="Title"/>
        <w:rPr>
          <w:sz w:val="44"/>
          <w:szCs w:val="44"/>
        </w:rPr>
      </w:pPr>
      <w:r w:rsidRPr="00FC02EF">
        <w:rPr>
          <w:sz w:val="44"/>
          <w:szCs w:val="44"/>
        </w:rPr>
        <w:t>Nick Elliott</w:t>
      </w:r>
    </w:p>
    <w:p w:rsidR="00EF7962" w:rsidRPr="00AB7A76" w:rsidRDefault="00257F5A" w:rsidP="00FC02EF">
      <w:pPr>
        <w:spacing w:after="120"/>
        <w:rPr>
          <w:sz w:val="16"/>
        </w:rPr>
      </w:pPr>
      <w:r w:rsidRPr="00AB7A76">
        <w:rPr>
          <w:sz w:val="16"/>
        </w:rPr>
        <w:t> </w:t>
      </w:r>
      <w:sdt>
        <w:sdtPr>
          <w:rPr>
            <w:sz w:val="16"/>
          </w:rPr>
          <w:alias w:val="Telephone"/>
          <w:tag w:val=""/>
          <w:id w:val="-1416317146"/>
          <w:placeholder>
            <w:docPart w:val="F3AA9C4AB31E4950BD5B92FE3581A4B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10948" w:rsidRPr="00AB7A76">
            <w:rPr>
              <w:sz w:val="16"/>
            </w:rPr>
            <w:t>801-979-2419</w:t>
          </w:r>
        </w:sdtContent>
      </w:sdt>
      <w:r w:rsidRPr="00AB7A76">
        <w:rPr>
          <w:sz w:val="16"/>
        </w:rPr>
        <w:t> | </w:t>
      </w:r>
      <w:sdt>
        <w:sdtPr>
          <w:rPr>
            <w:sz w:val="16"/>
          </w:rPr>
          <w:alias w:val="Email"/>
          <w:tag w:val=""/>
          <w:id w:val="-391963670"/>
          <w:placeholder>
            <w:docPart w:val="8574489647E34525B0E0526A0E595AC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10948" w:rsidRPr="00AB7A76">
            <w:rPr>
              <w:sz w:val="16"/>
            </w:rPr>
            <w:t>nick.jwl123@gmail.com</w:t>
          </w:r>
        </w:sdtContent>
      </w:sdt>
    </w:p>
    <w:p w:rsidR="00EF7962" w:rsidRPr="00AB7A76" w:rsidRDefault="00257F5A" w:rsidP="00FC02EF">
      <w:pPr>
        <w:pStyle w:val="SectionHeading"/>
        <w:spacing w:before="240"/>
        <w:rPr>
          <w:sz w:val="22"/>
        </w:rPr>
      </w:pPr>
      <w:r w:rsidRPr="00AB7A76">
        <w:rPr>
          <w:sz w:val="22"/>
        </w:rPr>
        <w:t>Education</w:t>
      </w:r>
    </w:p>
    <w:p w:rsidR="00EF7962" w:rsidRPr="00AB7A76" w:rsidRDefault="00610948">
      <w:pPr>
        <w:pStyle w:val="Subsection"/>
        <w:spacing w:before="100"/>
        <w:rPr>
          <w:sz w:val="16"/>
        </w:rPr>
      </w:pPr>
      <w:r w:rsidRPr="00AB7A76">
        <w:rPr>
          <w:sz w:val="16"/>
        </w:rPr>
        <w:t>Computer Engineering</w:t>
      </w:r>
      <w:r w:rsidR="00257F5A" w:rsidRPr="00AB7A76">
        <w:rPr>
          <w:sz w:val="16"/>
        </w:rPr>
        <w:t> | </w:t>
      </w:r>
      <w:r w:rsidR="00DF4057">
        <w:rPr>
          <w:sz w:val="16"/>
        </w:rPr>
        <w:t>Graduate Spring</w:t>
      </w:r>
      <w:r w:rsidR="00152693">
        <w:rPr>
          <w:sz w:val="16"/>
        </w:rPr>
        <w:t xml:space="preserve"> 2018</w:t>
      </w:r>
      <w:r w:rsidR="00257F5A" w:rsidRPr="00AB7A76">
        <w:rPr>
          <w:sz w:val="16"/>
        </w:rPr>
        <w:t> | </w:t>
      </w:r>
      <w:r w:rsidRPr="00AB7A76">
        <w:rPr>
          <w:sz w:val="16"/>
        </w:rPr>
        <w:t>University of utah</w:t>
      </w:r>
    </w:p>
    <w:p w:rsidR="00EF7962" w:rsidRPr="00AB7A76" w:rsidRDefault="00257F5A" w:rsidP="00610948">
      <w:pPr>
        <w:pStyle w:val="ListBullet"/>
        <w:rPr>
          <w:sz w:val="16"/>
        </w:rPr>
      </w:pPr>
      <w:r w:rsidRPr="00AB7A76">
        <w:rPr>
          <w:sz w:val="16"/>
        </w:rPr>
        <w:t xml:space="preserve">Major: </w:t>
      </w:r>
      <w:r w:rsidR="00610948" w:rsidRPr="00AB7A76">
        <w:rPr>
          <w:sz w:val="16"/>
        </w:rPr>
        <w:t>Computer Engineering</w:t>
      </w:r>
    </w:p>
    <w:p w:rsidR="00922CC0" w:rsidRPr="00AB7A76" w:rsidRDefault="00922CC0" w:rsidP="00D25BC6">
      <w:pPr>
        <w:pStyle w:val="ListBullet"/>
        <w:rPr>
          <w:sz w:val="16"/>
        </w:rPr>
      </w:pPr>
      <w:r w:rsidRPr="00AB7A76">
        <w:rPr>
          <w:sz w:val="16"/>
        </w:rPr>
        <w:t>Computer Science</w:t>
      </w:r>
      <w:r w:rsidR="00DC6D61">
        <w:rPr>
          <w:sz w:val="16"/>
        </w:rPr>
        <w:t xml:space="preserve"> Coursework and Experience</w:t>
      </w:r>
      <w:r w:rsidRPr="00AB7A76">
        <w:rPr>
          <w:sz w:val="16"/>
        </w:rPr>
        <w:t>:</w:t>
      </w:r>
    </w:p>
    <w:p w:rsidR="0012237E" w:rsidRDefault="0012237E" w:rsidP="001570BC">
      <w:pPr>
        <w:pStyle w:val="ListBullet"/>
        <w:tabs>
          <w:tab w:val="clear" w:pos="144"/>
          <w:tab w:val="num" w:pos="864"/>
        </w:tabs>
        <w:ind w:left="864"/>
        <w:rPr>
          <w:sz w:val="16"/>
        </w:rPr>
        <w:sectPr w:rsidR="0012237E" w:rsidSect="00FC02EF">
          <w:footerReference w:type="default" r:id="rId9"/>
          <w:pgSz w:w="12240" w:h="15840"/>
          <w:pgMar w:top="1080" w:right="1440" w:bottom="1170" w:left="1440" w:header="720" w:footer="720" w:gutter="0"/>
          <w:pgNumType w:start="1"/>
          <w:cols w:space="720"/>
          <w:titlePg/>
          <w:docGrid w:linePitch="360"/>
        </w:sectPr>
      </w:pPr>
    </w:p>
    <w:p w:rsidR="00922CC0" w:rsidRDefault="00A90174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C#</w:t>
      </w:r>
      <w:r w:rsidR="006E5B94">
        <w:rPr>
          <w:sz w:val="16"/>
        </w:rPr>
        <w:t>, .Net</w:t>
      </w:r>
      <w:r>
        <w:rPr>
          <w:sz w:val="16"/>
        </w:rPr>
        <w:t>, C++, C, Java</w:t>
      </w:r>
      <w:bookmarkStart w:id="0" w:name="_GoBack"/>
      <w:bookmarkEnd w:id="0"/>
      <w:r>
        <w:rPr>
          <w:sz w:val="16"/>
        </w:rPr>
        <w:t>,</w:t>
      </w:r>
      <w:r w:rsidR="005F0212">
        <w:rPr>
          <w:sz w:val="16"/>
        </w:rPr>
        <w:t xml:space="preserve"> Python</w:t>
      </w:r>
      <w:r w:rsidR="001C058E">
        <w:rPr>
          <w:sz w:val="16"/>
        </w:rPr>
        <w:t>,</w:t>
      </w:r>
      <w:r w:rsidR="00DA6D8F" w:rsidRPr="00AB7A76">
        <w:rPr>
          <w:sz w:val="16"/>
        </w:rPr>
        <w:t xml:space="preserve"> MIPS Assembly, Visual Basic</w:t>
      </w:r>
      <w:r w:rsidR="00D82A71">
        <w:rPr>
          <w:sz w:val="16"/>
        </w:rPr>
        <w:t>,</w:t>
      </w:r>
      <w:r w:rsidR="0026317C">
        <w:rPr>
          <w:sz w:val="16"/>
        </w:rPr>
        <w:t xml:space="preserve"> SQL, XML, HTML,</w:t>
      </w:r>
      <w:r w:rsidR="001570BC" w:rsidRPr="00AB7A76">
        <w:rPr>
          <w:sz w:val="16"/>
        </w:rPr>
        <w:t xml:space="preserve"> </w:t>
      </w:r>
      <w:r w:rsidR="00922CC0" w:rsidRPr="00AB7A76">
        <w:rPr>
          <w:sz w:val="16"/>
        </w:rPr>
        <w:t>Verilog</w:t>
      </w:r>
      <w:r w:rsidR="00BD74E7" w:rsidRPr="00AB7A76">
        <w:rPr>
          <w:sz w:val="16"/>
        </w:rPr>
        <w:t xml:space="preserve"> Hardware Description Language</w:t>
      </w:r>
      <w:r>
        <w:rPr>
          <w:sz w:val="16"/>
        </w:rPr>
        <w:t>, Matlab</w:t>
      </w:r>
    </w:p>
    <w:p w:rsidR="00A90174" w:rsidRDefault="00A90174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Experience working within a team u</w:t>
      </w:r>
      <w:r w:rsidR="006E5B94">
        <w:rPr>
          <w:sz w:val="16"/>
        </w:rPr>
        <w:t>sing version control such as github</w:t>
      </w:r>
      <w:r w:rsidR="004070EE">
        <w:rPr>
          <w:sz w:val="16"/>
        </w:rPr>
        <w:t xml:space="preserve"> (</w:t>
      </w:r>
      <w:r w:rsidR="0026317C">
        <w:rPr>
          <w:sz w:val="16"/>
        </w:rPr>
        <w:t>VS, Eclipse, Emacs, Vim</w:t>
      </w:r>
      <w:r w:rsidR="004070EE">
        <w:rPr>
          <w:sz w:val="16"/>
        </w:rPr>
        <w:t>)</w:t>
      </w:r>
    </w:p>
    <w:p w:rsidR="00A90174" w:rsidRDefault="00A90174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Experience with col</w:t>
      </w:r>
      <w:r w:rsidR="002B7D68">
        <w:rPr>
          <w:sz w:val="16"/>
        </w:rPr>
        <w:t>laborative/</w:t>
      </w:r>
      <w:r>
        <w:rPr>
          <w:sz w:val="16"/>
        </w:rPr>
        <w:t xml:space="preserve">teamwork methodologies </w:t>
      </w:r>
      <w:r w:rsidR="002B7D68">
        <w:rPr>
          <w:sz w:val="16"/>
        </w:rPr>
        <w:t xml:space="preserve">and tools </w:t>
      </w:r>
      <w:r>
        <w:rPr>
          <w:sz w:val="16"/>
        </w:rPr>
        <w:t>such as SCRUM, MVC, UML</w:t>
      </w:r>
      <w:r w:rsidR="002B7D68">
        <w:rPr>
          <w:sz w:val="16"/>
        </w:rPr>
        <w:t xml:space="preserve"> diagraming, workflow tools such as Jira</w:t>
      </w:r>
      <w:r>
        <w:rPr>
          <w:sz w:val="16"/>
        </w:rPr>
        <w:t xml:space="preserve"> and pair-programming</w:t>
      </w:r>
    </w:p>
    <w:p w:rsidR="0026317C" w:rsidRPr="00AB7A76" w:rsidRDefault="0026317C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Rigorous testing experience w</w:t>
      </w:r>
      <w:r w:rsidR="00DC6D61">
        <w:rPr>
          <w:sz w:val="16"/>
        </w:rPr>
        <w:t>ith Unit Testing</w:t>
      </w:r>
      <w:r>
        <w:rPr>
          <w:sz w:val="16"/>
        </w:rPr>
        <w:t>, Black, Grey, White Box testing methodologies</w:t>
      </w:r>
    </w:p>
    <w:p w:rsidR="006E5B94" w:rsidRDefault="0026317C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Developed testing environments with Eclipse (JUnit), Visual Studio (Unit testing and UX Testing),</w:t>
      </w:r>
      <w:r w:rsidR="00DC6D61">
        <w:rPr>
          <w:sz w:val="16"/>
        </w:rPr>
        <w:t xml:space="preserve"> Pycharm,</w:t>
      </w:r>
      <w:r>
        <w:rPr>
          <w:sz w:val="16"/>
        </w:rPr>
        <w:t xml:space="preserve"> Selinium </w:t>
      </w:r>
    </w:p>
    <w:p w:rsidR="00A90174" w:rsidRDefault="0026317C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Webdriver, Verilog Testbench, Python scripts, Makefile scripts</w:t>
      </w:r>
      <w:r w:rsidR="002B7D68">
        <w:rPr>
          <w:sz w:val="16"/>
        </w:rPr>
        <w:t>, GDB</w:t>
      </w:r>
    </w:p>
    <w:p w:rsidR="002838F8" w:rsidRDefault="002838F8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Experience with sockets and network programming</w:t>
      </w:r>
      <w:r w:rsidR="00DC6D61">
        <w:rPr>
          <w:sz w:val="16"/>
        </w:rPr>
        <w:t xml:space="preserve"> (TCP,</w:t>
      </w:r>
      <w:r w:rsidR="0092533F">
        <w:rPr>
          <w:sz w:val="16"/>
        </w:rPr>
        <w:t xml:space="preserve"> </w:t>
      </w:r>
      <w:r w:rsidR="00DC6D61">
        <w:rPr>
          <w:sz w:val="16"/>
        </w:rPr>
        <w:t>UDP)</w:t>
      </w:r>
    </w:p>
    <w:p w:rsidR="00DF5BB8" w:rsidRDefault="00A90174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Experience with timing and performance analysis related to algorithms and data structures</w:t>
      </w:r>
    </w:p>
    <w:p w:rsidR="00DC6D61" w:rsidRDefault="00DC6D61" w:rsidP="00D25BC6">
      <w:pPr>
        <w:pStyle w:val="ListBullet"/>
        <w:tabs>
          <w:tab w:val="clear" w:pos="144"/>
          <w:tab w:val="num" w:pos="630"/>
        </w:tabs>
        <w:ind w:left="180" w:hanging="180"/>
        <w:rPr>
          <w:sz w:val="16"/>
        </w:rPr>
      </w:pPr>
      <w:r>
        <w:rPr>
          <w:sz w:val="16"/>
        </w:rPr>
        <w:t>Developed Linux utilities such as BA</w:t>
      </w:r>
      <w:r w:rsidR="004070EE">
        <w:rPr>
          <w:sz w:val="16"/>
        </w:rPr>
        <w:t>SH shell, memory allocator, multithreading/processes programs and</w:t>
      </w:r>
      <w:r>
        <w:rPr>
          <w:sz w:val="16"/>
        </w:rPr>
        <w:t xml:space="preserve"> </w:t>
      </w:r>
      <w:r w:rsidR="004070EE">
        <w:rPr>
          <w:sz w:val="16"/>
        </w:rPr>
        <w:t>web servers (SQL</w:t>
      </w:r>
      <w:r w:rsidR="006E5B94">
        <w:rPr>
          <w:sz w:val="16"/>
        </w:rPr>
        <w:t xml:space="preserve"> Server</w:t>
      </w:r>
      <w:r w:rsidR="004070EE">
        <w:rPr>
          <w:sz w:val="16"/>
        </w:rPr>
        <w:t>)</w:t>
      </w:r>
    </w:p>
    <w:p w:rsidR="004070EE" w:rsidRDefault="004070EE" w:rsidP="004070EE">
      <w:pPr>
        <w:pStyle w:val="ListBullet"/>
        <w:numPr>
          <w:ilvl w:val="0"/>
          <w:numId w:val="0"/>
        </w:numPr>
        <w:ind w:left="270"/>
        <w:rPr>
          <w:sz w:val="16"/>
        </w:rPr>
      </w:pPr>
    </w:p>
    <w:p w:rsidR="008C2037" w:rsidRDefault="008C2037" w:rsidP="00DC6D61">
      <w:pPr>
        <w:pStyle w:val="ListBullet"/>
        <w:numPr>
          <w:ilvl w:val="0"/>
          <w:numId w:val="0"/>
        </w:numPr>
        <w:rPr>
          <w:sz w:val="16"/>
        </w:rPr>
      </w:pPr>
    </w:p>
    <w:p w:rsidR="00DC6D61" w:rsidRDefault="00DC6D61" w:rsidP="00DC6D61">
      <w:pPr>
        <w:pStyle w:val="ListBullet"/>
        <w:numPr>
          <w:ilvl w:val="0"/>
          <w:numId w:val="0"/>
        </w:numPr>
        <w:rPr>
          <w:sz w:val="16"/>
        </w:rPr>
        <w:sectPr w:rsidR="00DC6D61" w:rsidSect="0012237E">
          <w:type w:val="continuous"/>
          <w:pgSz w:w="12240" w:h="15840"/>
          <w:pgMar w:top="1296" w:right="1440" w:bottom="1440" w:left="1710" w:header="720" w:footer="720" w:gutter="0"/>
          <w:pgNumType w:start="1"/>
          <w:cols w:num="2" w:space="180"/>
          <w:titlePg/>
          <w:docGrid w:linePitch="360"/>
        </w:sectPr>
      </w:pPr>
    </w:p>
    <w:p w:rsidR="00E83657" w:rsidRPr="00AB7A76" w:rsidRDefault="008C2037" w:rsidP="00E83657">
      <w:pPr>
        <w:pStyle w:val="ListBullet"/>
        <w:tabs>
          <w:tab w:val="clear" w:pos="144"/>
          <w:tab w:val="num" w:pos="288"/>
        </w:tabs>
        <w:ind w:left="288"/>
        <w:rPr>
          <w:sz w:val="16"/>
        </w:rPr>
      </w:pPr>
      <w:r>
        <w:rPr>
          <w:sz w:val="16"/>
        </w:rPr>
        <w:t>General Computer Science</w:t>
      </w:r>
      <w:r w:rsidR="00E83657" w:rsidRPr="00AB7A76">
        <w:rPr>
          <w:sz w:val="16"/>
        </w:rPr>
        <w:t xml:space="preserve"> Courses</w:t>
      </w:r>
    </w:p>
    <w:p w:rsidR="00FA6904" w:rsidRDefault="00FA6904" w:rsidP="0012237E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  <w:sectPr w:rsidR="00FA6904" w:rsidSect="0012237E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BD74E7" w:rsidRDefault="004070EE" w:rsidP="0012237E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>Intro to Object Oriented Programming (C++, Arduino)</w:t>
      </w:r>
    </w:p>
    <w:p w:rsidR="004070EE" w:rsidRDefault="004070EE" w:rsidP="0012237E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>Algorithms and Data Structures (Java)</w:t>
      </w:r>
    </w:p>
    <w:p w:rsidR="004070EE" w:rsidRPr="0092533F" w:rsidRDefault="004070EE" w:rsidP="0092533F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 xml:space="preserve">Computer </w:t>
      </w:r>
      <w:r w:rsidR="0092533F">
        <w:rPr>
          <w:sz w:val="16"/>
        </w:rPr>
        <w:t xml:space="preserve">Organization (MIPS Assembly, C)                                                   </w:t>
      </w:r>
    </w:p>
    <w:p w:rsidR="004070EE" w:rsidRDefault="0092533F" w:rsidP="0012237E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>Software Engineering 1 (C#)</w:t>
      </w:r>
    </w:p>
    <w:p w:rsidR="00FA6904" w:rsidRDefault="00FA6904" w:rsidP="0012237E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>Discrete Structures (Python, MS Z3)</w:t>
      </w:r>
    </w:p>
    <w:p w:rsidR="0092533F" w:rsidRPr="0092533F" w:rsidRDefault="0092533F" w:rsidP="0092533F">
      <w:pPr>
        <w:pStyle w:val="ListBullet"/>
        <w:tabs>
          <w:tab w:val="clear" w:pos="144"/>
          <w:tab w:val="num" w:pos="540"/>
        </w:tabs>
        <w:ind w:left="864" w:hanging="504"/>
        <w:rPr>
          <w:sz w:val="16"/>
        </w:rPr>
      </w:pPr>
      <w:r>
        <w:rPr>
          <w:sz w:val="16"/>
        </w:rPr>
        <w:t xml:space="preserve">Computer </w:t>
      </w:r>
      <w:r w:rsidR="006E5B94">
        <w:rPr>
          <w:sz w:val="16"/>
        </w:rPr>
        <w:t>Systems (</w:t>
      </w:r>
      <w:r>
        <w:rPr>
          <w:sz w:val="16"/>
        </w:rPr>
        <w:t>C</w:t>
      </w:r>
      <w:r w:rsidR="006E5B94">
        <w:rPr>
          <w:sz w:val="16"/>
        </w:rPr>
        <w:t>, x86/64 Assembly</w:t>
      </w:r>
      <w:r>
        <w:rPr>
          <w:sz w:val="16"/>
        </w:rPr>
        <w:t>)</w:t>
      </w:r>
    </w:p>
    <w:p w:rsidR="00FA6904" w:rsidRDefault="00FA6904" w:rsidP="0092533F">
      <w:pPr>
        <w:pStyle w:val="ListBullet"/>
        <w:numPr>
          <w:ilvl w:val="0"/>
          <w:numId w:val="0"/>
        </w:numPr>
        <w:sectPr w:rsidR="00FA6904" w:rsidSect="00FA6904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:rsidR="00E83657" w:rsidRPr="00AB7A76" w:rsidRDefault="00E83657" w:rsidP="00E83657">
      <w:pPr>
        <w:pStyle w:val="ListBullet"/>
        <w:tabs>
          <w:tab w:val="clear" w:pos="144"/>
          <w:tab w:val="num" w:pos="288"/>
        </w:tabs>
        <w:ind w:left="288"/>
        <w:rPr>
          <w:sz w:val="16"/>
        </w:rPr>
      </w:pPr>
      <w:r w:rsidRPr="00AB7A76">
        <w:rPr>
          <w:sz w:val="16"/>
        </w:rPr>
        <w:t>Projects and Laboratory Experiments</w:t>
      </w:r>
    </w:p>
    <w:p w:rsidR="0012237E" w:rsidRDefault="0012237E" w:rsidP="0012237E">
      <w:pPr>
        <w:pStyle w:val="ListBullet"/>
        <w:tabs>
          <w:tab w:val="clear" w:pos="144"/>
          <w:tab w:val="num" w:pos="864"/>
        </w:tabs>
        <w:ind w:left="864"/>
        <w:rPr>
          <w:sz w:val="16"/>
        </w:rPr>
        <w:sectPr w:rsidR="0012237E" w:rsidSect="0012237E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A6904" w:rsidRDefault="00FA6904" w:rsidP="0012237E">
      <w:pPr>
        <w:pStyle w:val="ListBullet"/>
        <w:tabs>
          <w:tab w:val="clear" w:pos="144"/>
        </w:tabs>
        <w:ind w:left="540" w:hanging="180"/>
        <w:rPr>
          <w:sz w:val="16"/>
        </w:rPr>
      </w:pPr>
      <w:r>
        <w:rPr>
          <w:sz w:val="16"/>
        </w:rPr>
        <w:t>Worked in a team to develop client-server “Snake” game.  Involved understanding of efficient algorithms and data structures, networking concepts such as sockets, threading, locks, MVC design and deadline/time management within a team broken into phases</w:t>
      </w:r>
      <w:r w:rsidR="002B7D68">
        <w:rPr>
          <w:sz w:val="16"/>
        </w:rPr>
        <w:t>.</w:t>
      </w:r>
      <w:r w:rsidR="0092533F">
        <w:rPr>
          <w:sz w:val="16"/>
        </w:rPr>
        <w:t xml:space="preserve">  This required advanced knowledge of C# UX libraries and event oriented programming.</w:t>
      </w:r>
    </w:p>
    <w:p w:rsidR="00FA6904" w:rsidRDefault="00FA6904" w:rsidP="0012237E">
      <w:pPr>
        <w:pStyle w:val="ListBullet"/>
        <w:tabs>
          <w:tab w:val="clear" w:pos="144"/>
        </w:tabs>
        <w:ind w:left="540" w:hanging="180"/>
        <w:rPr>
          <w:sz w:val="16"/>
        </w:rPr>
      </w:pPr>
      <w:r>
        <w:rPr>
          <w:sz w:val="16"/>
        </w:rPr>
        <w:t>Developed communication software</w:t>
      </w:r>
      <w:r w:rsidR="002B7D68">
        <w:rPr>
          <w:sz w:val="16"/>
        </w:rPr>
        <w:t xml:space="preserve"> within a team</w:t>
      </w:r>
      <w:r>
        <w:rPr>
          <w:sz w:val="16"/>
        </w:rPr>
        <w:t xml:space="preserve"> to send encoded infrared signals between Arduino </w:t>
      </w:r>
      <w:r w:rsidR="002B7D68">
        <w:rPr>
          <w:sz w:val="16"/>
        </w:rPr>
        <w:t xml:space="preserve">hardware.  Additionally, our implementation was designed to be operate with interference filled environments. </w:t>
      </w:r>
      <w:r>
        <w:rPr>
          <w:sz w:val="16"/>
        </w:rPr>
        <w:t xml:space="preserve"> This project required C++ code interacting directly with Arduino OS, transmission protocol schemes</w:t>
      </w:r>
      <w:r w:rsidR="002B7D68">
        <w:rPr>
          <w:sz w:val="16"/>
        </w:rPr>
        <w:t xml:space="preserve"> and team planning.</w:t>
      </w:r>
    </w:p>
    <w:p w:rsidR="002B7D68" w:rsidRDefault="00D25BC6" w:rsidP="0012237E">
      <w:pPr>
        <w:pStyle w:val="ListBullet"/>
        <w:tabs>
          <w:tab w:val="clear" w:pos="144"/>
        </w:tabs>
        <w:ind w:left="540" w:hanging="180"/>
        <w:rPr>
          <w:sz w:val="16"/>
        </w:rPr>
      </w:pPr>
      <w:r>
        <w:rPr>
          <w:sz w:val="16"/>
        </w:rPr>
        <w:t>Implemented</w:t>
      </w:r>
      <w:r w:rsidR="002B7D68">
        <w:rPr>
          <w:sz w:val="16"/>
        </w:rPr>
        <w:t xml:space="preserve"> spreadsheet software within a team.  </w:t>
      </w:r>
      <w:r>
        <w:rPr>
          <w:sz w:val="16"/>
        </w:rPr>
        <w:t>This involved graph theory data structure knowledge, UX libraries in C#, MVC, event/action oriented programming concepts.</w:t>
      </w:r>
    </w:p>
    <w:p w:rsidR="00D25BC6" w:rsidRDefault="00D25BC6" w:rsidP="0012237E">
      <w:pPr>
        <w:pStyle w:val="ListBullet"/>
        <w:tabs>
          <w:tab w:val="clear" w:pos="144"/>
        </w:tabs>
        <w:ind w:left="540" w:hanging="180"/>
        <w:rPr>
          <w:sz w:val="16"/>
        </w:rPr>
      </w:pPr>
      <w:r>
        <w:rPr>
          <w:sz w:val="16"/>
        </w:rPr>
        <w:t>Developed Huffman compression software.  Required deep understanding of data structures and algorithms.</w:t>
      </w:r>
    </w:p>
    <w:p w:rsidR="0012237E" w:rsidRPr="0092533F" w:rsidRDefault="00D25BC6" w:rsidP="0092533F">
      <w:pPr>
        <w:pStyle w:val="ListBullet"/>
        <w:tabs>
          <w:tab w:val="clear" w:pos="144"/>
        </w:tabs>
        <w:ind w:left="540" w:hanging="180"/>
        <w:rPr>
          <w:sz w:val="16"/>
        </w:rPr>
      </w:pPr>
      <w:r>
        <w:rPr>
          <w:sz w:val="16"/>
        </w:rPr>
        <w:t>Built a functional CPU using an FPGA</w:t>
      </w:r>
      <w:r w:rsidR="0092533F">
        <w:rPr>
          <w:sz w:val="16"/>
        </w:rPr>
        <w:t xml:space="preserve"> and </w:t>
      </w:r>
      <w:r>
        <w:rPr>
          <w:sz w:val="16"/>
        </w:rPr>
        <w:t>Verilog Hardware Description Language.  This project required in-depth knowledge of computer architecture, assembly language concepts</w:t>
      </w:r>
      <w:r w:rsidR="0092533F">
        <w:rPr>
          <w:sz w:val="16"/>
        </w:rPr>
        <w:t xml:space="preserve"> and a strong ability to develop robust testing environments to remove bugs and simulate possible failures.</w:t>
      </w:r>
    </w:p>
    <w:p w:rsidR="00FA6904" w:rsidRDefault="00FA6904">
      <w:pPr>
        <w:pStyle w:val="Subsection"/>
        <w:rPr>
          <w:b w:val="0"/>
          <w:bCs w:val="0"/>
          <w:caps w:val="0"/>
          <w:color w:val="404040" w:themeColor="text1" w:themeTint="BF"/>
          <w:sz w:val="16"/>
        </w:rPr>
        <w:sectPr w:rsidR="00FA6904" w:rsidSect="00FA6904">
          <w:type w:val="continuous"/>
          <w:pgSz w:w="12240" w:h="15840"/>
          <w:pgMar w:top="1296" w:right="1440" w:bottom="1440" w:left="1440" w:header="720" w:footer="720" w:gutter="0"/>
          <w:pgNumType w:start="1"/>
          <w:cols w:space="180"/>
          <w:titlePg/>
          <w:docGrid w:linePitch="360"/>
        </w:sectPr>
      </w:pPr>
    </w:p>
    <w:sdt>
      <w:sdtPr>
        <w:rPr>
          <w:b w:val="0"/>
          <w:bCs w:val="0"/>
          <w:caps w:val="0"/>
          <w:color w:val="404040" w:themeColor="text1" w:themeTint="BF"/>
          <w:sz w:val="16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16"/>
            </w:rPr>
            <w:id w:val="-514004892"/>
            <w:placeholder>
              <w:docPart w:val="55186C19F61C4CE0B30447CDD1A34DB8"/>
            </w:placeholder>
            <w15:repeatingSectionItem/>
          </w:sdtPr>
          <w:sdtEndPr/>
          <w:sdtContent>
            <w:p w:rsidR="00EF7962" w:rsidRPr="00AB7A76" w:rsidRDefault="00610948">
              <w:pPr>
                <w:pStyle w:val="Subsection"/>
                <w:rPr>
                  <w:sz w:val="16"/>
                </w:rPr>
              </w:pPr>
              <w:r w:rsidRPr="00AB7A76">
                <w:rPr>
                  <w:sz w:val="16"/>
                </w:rPr>
                <w:t>Associates of Business</w:t>
              </w:r>
              <w:r w:rsidR="00257F5A" w:rsidRPr="00AB7A76">
                <w:rPr>
                  <w:sz w:val="16"/>
                </w:rPr>
                <w:t> | </w:t>
              </w:r>
              <w:r w:rsidR="00922CC0" w:rsidRPr="00AB7A76">
                <w:rPr>
                  <w:sz w:val="16"/>
                </w:rPr>
                <w:t>2013</w:t>
              </w:r>
              <w:r w:rsidR="00257F5A" w:rsidRPr="00AB7A76">
                <w:rPr>
                  <w:sz w:val="16"/>
                </w:rPr>
                <w:t> | </w:t>
              </w:r>
              <w:r w:rsidRPr="00AB7A76">
                <w:rPr>
                  <w:sz w:val="16"/>
                </w:rPr>
                <w:t>LDS Business Colleg</w:t>
              </w:r>
              <w:r w:rsidR="00922CC0" w:rsidRPr="00AB7A76">
                <w:rPr>
                  <w:sz w:val="16"/>
                </w:rPr>
                <w:t>e</w:t>
              </w:r>
            </w:p>
            <w:p w:rsidR="00DF5BB8" w:rsidRPr="00AB7A76" w:rsidRDefault="0080219D">
              <w:pPr>
                <w:pStyle w:val="ListBullet"/>
                <w:rPr>
                  <w:sz w:val="16"/>
                </w:rPr>
              </w:pPr>
              <w:r>
                <w:rPr>
                  <w:sz w:val="16"/>
                </w:rPr>
                <w:t>C</w:t>
              </w:r>
              <w:r w:rsidR="00257F5A" w:rsidRPr="00AB7A76">
                <w:rPr>
                  <w:sz w:val="16"/>
                </w:rPr>
                <w:t xml:space="preserve">oursework: </w:t>
              </w:r>
              <w:r w:rsidR="00AB7A76" w:rsidRPr="00AB7A76">
                <w:rPr>
                  <w:sz w:val="16"/>
                </w:rPr>
                <w:t>Micro &amp; Macro Economics, Financial Accounting, Finance,</w:t>
              </w:r>
              <w:r w:rsidR="00C45BB1">
                <w:rPr>
                  <w:sz w:val="16"/>
                </w:rPr>
                <w:t xml:space="preserve"> </w:t>
              </w:r>
              <w:r w:rsidR="00C45BB1" w:rsidRPr="00AB7A76">
                <w:rPr>
                  <w:sz w:val="16"/>
                </w:rPr>
                <w:t xml:space="preserve">Business Law </w:t>
              </w:r>
              <w:r>
                <w:rPr>
                  <w:sz w:val="16"/>
                </w:rPr>
                <w:t>&amp;</w:t>
              </w:r>
              <w:r w:rsidR="00C45BB1" w:rsidRPr="00AB7A76">
                <w:rPr>
                  <w:sz w:val="16"/>
                </w:rPr>
                <w:t xml:space="preserve"> Ethics</w:t>
              </w:r>
              <w:r w:rsidR="00C45BB1">
                <w:rPr>
                  <w:sz w:val="16"/>
                </w:rPr>
                <w:t>,</w:t>
              </w:r>
              <w:r w:rsidR="00AB7A76" w:rsidRPr="00AB7A76">
                <w:rPr>
                  <w:sz w:val="16"/>
                </w:rPr>
                <w:t xml:space="preserve"> </w:t>
              </w:r>
              <w:r w:rsidR="00C45BB1">
                <w:rPr>
                  <w:sz w:val="16"/>
                </w:rPr>
                <w:t>Communications and</w:t>
              </w:r>
              <w:r w:rsidR="00AB7A76" w:rsidRPr="00AB7A76">
                <w:rPr>
                  <w:sz w:val="16"/>
                </w:rPr>
                <w:t xml:space="preserve"> </w:t>
              </w:r>
              <w:r w:rsidR="00C45BB1">
                <w:rPr>
                  <w:sz w:val="16"/>
                </w:rPr>
                <w:t>Business Writing</w:t>
              </w:r>
            </w:p>
            <w:p w:rsidR="00EF7962" w:rsidRPr="00E2186A" w:rsidRDefault="00AB7A76" w:rsidP="00E2186A">
              <w:pPr>
                <w:pStyle w:val="ListBullet"/>
                <w:rPr>
                  <w:sz w:val="16"/>
                </w:rPr>
              </w:pPr>
              <w:r w:rsidRPr="00AB7A76">
                <w:rPr>
                  <w:sz w:val="16"/>
                </w:rPr>
                <w:t>Skills and Tools:  Quickbooks, Excel, Visual Basic, SQL and Access Databases</w:t>
              </w:r>
            </w:p>
          </w:sdtContent>
        </w:sdt>
      </w:sdtContent>
    </w:sdt>
    <w:p w:rsidR="00EF7962" w:rsidRPr="00AB7A76" w:rsidRDefault="002838F8" w:rsidP="0080219D">
      <w:pPr>
        <w:pStyle w:val="SectionHeading"/>
        <w:spacing w:before="360"/>
        <w:rPr>
          <w:sz w:val="22"/>
        </w:rPr>
      </w:pPr>
      <w:r>
        <w:rPr>
          <w:sz w:val="22"/>
        </w:rPr>
        <w:t>W</w:t>
      </w:r>
      <w:r w:rsidR="00607220">
        <w:rPr>
          <w:sz w:val="22"/>
        </w:rPr>
        <w:t>ork Experience</w:t>
      </w:r>
    </w:p>
    <w:p w:rsidR="002838F8" w:rsidRDefault="002838F8" w:rsidP="002838F8">
      <w:pPr>
        <w:pStyle w:val="Subsection"/>
        <w:spacing w:before="100"/>
      </w:pPr>
      <w:r>
        <w:t>Engineering Repair Technician Internship | Precision Assembly | July 2016 – january 2017</w:t>
      </w:r>
    </w:p>
    <w:p w:rsidR="00EF7962" w:rsidRDefault="002838F8" w:rsidP="002838F8">
      <w:pPr>
        <w:pStyle w:val="ListBullet"/>
        <w:rPr>
          <w:sz w:val="16"/>
        </w:rPr>
      </w:pPr>
      <w:r>
        <w:rPr>
          <w:sz w:val="16"/>
        </w:rPr>
        <w:t>Investigated PCB assembly failures in production process through troubleshooting and diagnosing failed circuit boards</w:t>
      </w:r>
    </w:p>
    <w:p w:rsidR="00607220" w:rsidRDefault="00FE5656" w:rsidP="00607220">
      <w:pPr>
        <w:pStyle w:val="ListBullet"/>
        <w:rPr>
          <w:sz w:val="16"/>
        </w:rPr>
      </w:pPr>
      <w:r>
        <w:rPr>
          <w:sz w:val="16"/>
        </w:rPr>
        <w:t xml:space="preserve">Repaired over $10,000 of Fluke test equipment </w:t>
      </w:r>
    </w:p>
    <w:p w:rsidR="00E2186A" w:rsidRDefault="0080219D" w:rsidP="00607220">
      <w:pPr>
        <w:pStyle w:val="ListBullet"/>
        <w:rPr>
          <w:sz w:val="16"/>
        </w:rPr>
      </w:pPr>
      <w:r>
        <w:rPr>
          <w:sz w:val="16"/>
        </w:rPr>
        <w:t>Worked collaboratively w/</w:t>
      </w:r>
      <w:r w:rsidR="00E2186A">
        <w:rPr>
          <w:sz w:val="16"/>
        </w:rPr>
        <w:t xml:space="preserve"> </w:t>
      </w:r>
      <w:r>
        <w:rPr>
          <w:sz w:val="16"/>
        </w:rPr>
        <w:t>e</w:t>
      </w:r>
      <w:r w:rsidR="00E2186A">
        <w:rPr>
          <w:sz w:val="16"/>
        </w:rPr>
        <w:t>ngineering team to develop monthly targets, revise workflow procedures and reduce company losses by increasing production yield.</w:t>
      </w:r>
    </w:p>
    <w:p w:rsidR="00FE5656" w:rsidRDefault="00FE5656" w:rsidP="0080219D">
      <w:pPr>
        <w:pStyle w:val="SectionHeading"/>
        <w:spacing w:before="240"/>
        <w:rPr>
          <w:sz w:val="22"/>
        </w:rPr>
      </w:pPr>
      <w:r>
        <w:rPr>
          <w:sz w:val="22"/>
        </w:rPr>
        <w:t>Skills</w:t>
      </w:r>
    </w:p>
    <w:p w:rsidR="00FE5656" w:rsidRDefault="00D020D6" w:rsidP="00FE5656">
      <w:pPr>
        <w:pStyle w:val="ListBullet"/>
        <w:rPr>
          <w:sz w:val="16"/>
        </w:rPr>
      </w:pPr>
      <w:r>
        <w:rPr>
          <w:sz w:val="16"/>
        </w:rPr>
        <w:t xml:space="preserve">Fluent in Indonesian, intermediate fluency in Mandarin Chinese </w:t>
      </w:r>
    </w:p>
    <w:p w:rsidR="00EF7962" w:rsidRPr="00E2186A" w:rsidRDefault="00D020D6" w:rsidP="00E2186A">
      <w:pPr>
        <w:pStyle w:val="ListBullet"/>
        <w:rPr>
          <w:sz w:val="16"/>
        </w:rPr>
      </w:pPr>
      <w:r>
        <w:rPr>
          <w:sz w:val="16"/>
        </w:rPr>
        <w:t>Studied Mandarin Chinese abroad Fall 2012 at Shanghai JiaoTong University</w:t>
      </w:r>
    </w:p>
    <w:sectPr w:rsidR="00EF7962" w:rsidRPr="00E2186A" w:rsidSect="00FC02EF">
      <w:type w:val="continuous"/>
      <w:pgSz w:w="12240" w:h="15840"/>
      <w:pgMar w:top="450" w:right="1440" w:bottom="5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BC0" w:rsidRDefault="000C0BC0">
      <w:pPr>
        <w:spacing w:after="0"/>
      </w:pPr>
      <w:r>
        <w:separator/>
      </w:r>
    </w:p>
  </w:endnote>
  <w:endnote w:type="continuationSeparator" w:id="0">
    <w:p w:rsidR="000C0BC0" w:rsidRDefault="000C0B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62" w:rsidRDefault="00257F5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533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BC0" w:rsidRDefault="000C0BC0">
      <w:pPr>
        <w:spacing w:after="0"/>
      </w:pPr>
      <w:r>
        <w:separator/>
      </w:r>
    </w:p>
  </w:footnote>
  <w:footnote w:type="continuationSeparator" w:id="0">
    <w:p w:rsidR="000C0BC0" w:rsidRDefault="000C0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96CDC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5302F73"/>
    <w:multiLevelType w:val="hybridMultilevel"/>
    <w:tmpl w:val="173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5508"/>
    <w:multiLevelType w:val="hybridMultilevel"/>
    <w:tmpl w:val="D32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48"/>
    <w:rsid w:val="00010AF7"/>
    <w:rsid w:val="000C0BC0"/>
    <w:rsid w:val="000D038E"/>
    <w:rsid w:val="0012237E"/>
    <w:rsid w:val="00152693"/>
    <w:rsid w:val="001570BC"/>
    <w:rsid w:val="00171D5B"/>
    <w:rsid w:val="001C058E"/>
    <w:rsid w:val="002267D0"/>
    <w:rsid w:val="00257F5A"/>
    <w:rsid w:val="0026317C"/>
    <w:rsid w:val="002838F8"/>
    <w:rsid w:val="002B7D68"/>
    <w:rsid w:val="002E6189"/>
    <w:rsid w:val="00393415"/>
    <w:rsid w:val="003A13EB"/>
    <w:rsid w:val="004070EE"/>
    <w:rsid w:val="004134D1"/>
    <w:rsid w:val="0045296E"/>
    <w:rsid w:val="00561B38"/>
    <w:rsid w:val="005F0212"/>
    <w:rsid w:val="00607220"/>
    <w:rsid w:val="00610948"/>
    <w:rsid w:val="00612EC1"/>
    <w:rsid w:val="006E5B94"/>
    <w:rsid w:val="007A224B"/>
    <w:rsid w:val="007A4070"/>
    <w:rsid w:val="0080219D"/>
    <w:rsid w:val="00826D11"/>
    <w:rsid w:val="008C2037"/>
    <w:rsid w:val="00922CC0"/>
    <w:rsid w:val="0092533F"/>
    <w:rsid w:val="00996B61"/>
    <w:rsid w:val="00A90174"/>
    <w:rsid w:val="00AA622C"/>
    <w:rsid w:val="00AB7A76"/>
    <w:rsid w:val="00B416EB"/>
    <w:rsid w:val="00BC4906"/>
    <w:rsid w:val="00BD74E7"/>
    <w:rsid w:val="00C45BB1"/>
    <w:rsid w:val="00C64135"/>
    <w:rsid w:val="00CB2869"/>
    <w:rsid w:val="00D020D6"/>
    <w:rsid w:val="00D25BC6"/>
    <w:rsid w:val="00D82A71"/>
    <w:rsid w:val="00DA6D8F"/>
    <w:rsid w:val="00DC0178"/>
    <w:rsid w:val="00DC6D61"/>
    <w:rsid w:val="00DF4057"/>
    <w:rsid w:val="00DF5BB8"/>
    <w:rsid w:val="00E2186A"/>
    <w:rsid w:val="00E7137A"/>
    <w:rsid w:val="00E83657"/>
    <w:rsid w:val="00EF7962"/>
    <w:rsid w:val="00FA6904"/>
    <w:rsid w:val="00FC02EF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ACF"/>
  <w15:chartTrackingRefBased/>
  <w15:docId w15:val="{9E9FA1D0-50F0-483D-A23E-EF587F5C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semiHidden/>
    <w:unhideWhenUsed/>
    <w:qFormat/>
    <w:rsid w:val="00A9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f11n13cx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AA9C4AB31E4950BD5B92FE3581A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D70DB-6B0F-4CA5-8B8A-EA443895855C}"/>
      </w:docPartPr>
      <w:docPartBody>
        <w:p w:rsidR="000F0439" w:rsidRDefault="00BE13B0">
          <w:pPr>
            <w:pStyle w:val="F3AA9C4AB31E4950BD5B92FE3581A4B0"/>
          </w:pPr>
          <w:r>
            <w:t>[Telephone]</w:t>
          </w:r>
        </w:p>
      </w:docPartBody>
    </w:docPart>
    <w:docPart>
      <w:docPartPr>
        <w:name w:val="8574489647E34525B0E0526A0E59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4D66-72C9-4EA2-A72D-D92105E8749E}"/>
      </w:docPartPr>
      <w:docPartBody>
        <w:p w:rsidR="000F0439" w:rsidRDefault="00BE13B0">
          <w:pPr>
            <w:pStyle w:val="8574489647E34525B0E0526A0E595AC8"/>
          </w:pPr>
          <w:r>
            <w:t>[Email]</w:t>
          </w:r>
        </w:p>
      </w:docPartBody>
    </w:docPart>
    <w:docPart>
      <w:docPartPr>
        <w:name w:val="55186C19F61C4CE0B30447CDD1A3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3895-47FF-4A71-9034-805A4FB3E991}"/>
      </w:docPartPr>
      <w:docPartBody>
        <w:p w:rsidR="000F0439" w:rsidRDefault="00BE13B0">
          <w:pPr>
            <w:pStyle w:val="55186C19F61C4CE0B30447CDD1A34DB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B0"/>
    <w:rsid w:val="000F0439"/>
    <w:rsid w:val="00141A62"/>
    <w:rsid w:val="003A2955"/>
    <w:rsid w:val="003D3155"/>
    <w:rsid w:val="005B4FF3"/>
    <w:rsid w:val="00996E29"/>
    <w:rsid w:val="00BE13B0"/>
    <w:rsid w:val="00D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A93C0ED3934232AA25966EA74DC680">
    <w:name w:val="34A93C0ED3934232AA25966EA74DC680"/>
  </w:style>
  <w:style w:type="paragraph" w:customStyle="1" w:styleId="B6C22B247FD646C0B1660D692F2A5A7C">
    <w:name w:val="B6C22B247FD646C0B1660D692F2A5A7C"/>
  </w:style>
  <w:style w:type="paragraph" w:customStyle="1" w:styleId="F3AA9C4AB31E4950BD5B92FE3581A4B0">
    <w:name w:val="F3AA9C4AB31E4950BD5B92FE3581A4B0"/>
  </w:style>
  <w:style w:type="paragraph" w:customStyle="1" w:styleId="8574489647E34525B0E0526A0E595AC8">
    <w:name w:val="8574489647E34525B0E0526A0E595AC8"/>
  </w:style>
  <w:style w:type="paragraph" w:customStyle="1" w:styleId="8598A156DD384EE1B106E2F66C766B4C">
    <w:name w:val="8598A156DD384EE1B106E2F66C766B4C"/>
  </w:style>
  <w:style w:type="paragraph" w:customStyle="1" w:styleId="9F9302EAA5564EF9AD8E69D321379FB2">
    <w:name w:val="9F9302EAA5564EF9AD8E69D321379FB2"/>
  </w:style>
  <w:style w:type="paragraph" w:customStyle="1" w:styleId="A25690EE79A54EA5B37E15E2E9E6DE49">
    <w:name w:val="A25690EE79A54EA5B37E15E2E9E6DE49"/>
  </w:style>
  <w:style w:type="paragraph" w:customStyle="1" w:styleId="C40231C6861B47F49399578BEBC5869B">
    <w:name w:val="C40231C6861B47F49399578BEBC5869B"/>
  </w:style>
  <w:style w:type="paragraph" w:customStyle="1" w:styleId="0216D9257E9A44BE9B19FEE2B2655335">
    <w:name w:val="0216D9257E9A44BE9B19FEE2B2655335"/>
  </w:style>
  <w:style w:type="character" w:styleId="PlaceholderText">
    <w:name w:val="Placeholder Text"/>
    <w:basedOn w:val="DefaultParagraphFont"/>
    <w:uiPriority w:val="99"/>
    <w:semiHidden/>
    <w:rsid w:val="00DD224B"/>
    <w:rPr>
      <w:color w:val="808080"/>
    </w:rPr>
  </w:style>
  <w:style w:type="paragraph" w:customStyle="1" w:styleId="55186C19F61C4CE0B30447CDD1A34DB8">
    <w:name w:val="55186C19F61C4CE0B30447CDD1A34DB8"/>
  </w:style>
  <w:style w:type="paragraph" w:customStyle="1" w:styleId="F4AAE5D8DAB943268D6E64E915FE7BC2">
    <w:name w:val="F4AAE5D8DAB943268D6E64E915FE7BC2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C2349EA7E00E474FADA9F0EB5583246A">
    <w:name w:val="C2349EA7E00E474FADA9F0EB5583246A"/>
  </w:style>
  <w:style w:type="paragraph" w:customStyle="1" w:styleId="C857D108DE794C88B02A56EFE2E30C35">
    <w:name w:val="C857D108DE794C88B02A56EFE2E30C35"/>
  </w:style>
  <w:style w:type="paragraph" w:customStyle="1" w:styleId="B60B9B11B4C2439B9C398818626B67C1">
    <w:name w:val="B60B9B11B4C2439B9C398818626B67C1"/>
  </w:style>
  <w:style w:type="paragraph" w:customStyle="1" w:styleId="C3571E4AB3064981B47DA9F8672DE130">
    <w:name w:val="C3571E4AB3064981B47DA9F8672DE130"/>
  </w:style>
  <w:style w:type="paragraph" w:customStyle="1" w:styleId="9F0F564888954DF8A6E610279F988401">
    <w:name w:val="9F0F564888954DF8A6E610279F988401"/>
  </w:style>
  <w:style w:type="paragraph" w:customStyle="1" w:styleId="A6F190D02D494F639775720DB78C10DC">
    <w:name w:val="A6F190D02D494F639775720DB78C10DC"/>
  </w:style>
  <w:style w:type="paragraph" w:customStyle="1" w:styleId="FE198D3DE89C452AB22004097630F883">
    <w:name w:val="FE198D3DE89C452AB22004097630F883"/>
  </w:style>
  <w:style w:type="paragraph" w:customStyle="1" w:styleId="C3DA013299C44B58B27FE438A6D09B6B">
    <w:name w:val="C3DA013299C44B58B27FE438A6D09B6B"/>
    <w:rsid w:val="003D3155"/>
  </w:style>
  <w:style w:type="paragraph" w:customStyle="1" w:styleId="7914793E13CC4F4AA1CF9F84872B69BF">
    <w:name w:val="7914793E13CC4F4AA1CF9F84872B69BF"/>
    <w:rsid w:val="003D3155"/>
  </w:style>
  <w:style w:type="paragraph" w:customStyle="1" w:styleId="627F02BA664D44C19C6D9BECAE84D61B">
    <w:name w:val="627F02BA664D44C19C6D9BECAE84D61B"/>
    <w:rsid w:val="003D3155"/>
  </w:style>
  <w:style w:type="paragraph" w:customStyle="1" w:styleId="FF10EE7A15DB46E0974F1AF52BD7CB05">
    <w:name w:val="FF10EE7A15DB46E0974F1AF52BD7CB05"/>
    <w:rsid w:val="003D3155"/>
  </w:style>
  <w:style w:type="paragraph" w:customStyle="1" w:styleId="5DB02C576CFE4BC6BB47A24147E87C5F">
    <w:name w:val="5DB02C576CFE4BC6BB47A24147E87C5F"/>
    <w:rsid w:val="00DD22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323 Center Street Apt. 304</CompanyAddress>
  <CompanyPhone>801-979-2419</CompanyPhone>
  <CompanyFax/>
  <CompanyEmail>nick.jwl123@gmail.com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elliott</dc:creator>
  <cp:keywords/>
  <cp:lastModifiedBy>nick elliott</cp:lastModifiedBy>
  <cp:revision>3</cp:revision>
  <dcterms:created xsi:type="dcterms:W3CDTF">2017-05-24T06:38:00Z</dcterms:created>
  <dcterms:modified xsi:type="dcterms:W3CDTF">2017-07-02T03:02:00Z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